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52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첫 번째 표에는 이름 입력, 두 번째 표에는 연락처 정보 입력, 세 번째 표는 이력서의 주요 부분"/>
      </w:tblPr>
      <w:tblGrid>
        <w:gridCol w:w="1966"/>
        <w:gridCol w:w="7531"/>
      </w:tblGrid>
      <w:tr w:rsidR="0008466E" w:rsidRPr="005E746A" w14:paraId="663975A4" w14:textId="77777777" w:rsidTr="001676E6">
        <w:tc>
          <w:tcPr>
            <w:tcW w:w="1966" w:type="dxa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667E3458" w14:textId="77777777" w:rsidR="0008466E" w:rsidRPr="005E746A" w:rsidRDefault="0008466E" w:rsidP="0008466E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noProof/>
              </w:rPr>
              <w:drawing>
                <wp:inline distT="0" distB="0" distL="0" distR="0" wp14:anchorId="753ED18B" wp14:editId="05F9AFDF">
                  <wp:extent cx="1078992" cy="1440180"/>
                  <wp:effectExtent l="0" t="0" r="6985" b="762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kaoTalk_20220309_14511817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2AB02B7" w14:textId="77777777" w:rsidR="0008466E" w:rsidRDefault="0008466E" w:rsidP="0008466E">
            <w:pPr>
              <w:pStyle w:val="2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 xml:space="preserve">김기철 </w:t>
            </w:r>
            <w:r>
              <w:rPr>
                <w:rFonts w:ascii="맑은 고딕" w:hAnsi="맑은 고딕"/>
              </w:rPr>
              <w:t>(</w:t>
            </w:r>
            <w:r>
              <w:rPr>
                <w:rFonts w:ascii="맑은 고딕" w:hAnsi="맑은 고딕" w:hint="eastAsia"/>
              </w:rPr>
              <w:t>Ki</w:t>
            </w:r>
            <w:r>
              <w:rPr>
                <w:rFonts w:ascii="맑은 고딕" w:hAnsi="맑은 고딕"/>
              </w:rPr>
              <w:t>Cheol Kim)</w:t>
            </w:r>
          </w:p>
          <w:p w14:paraId="4593EBCA" w14:textId="77777777" w:rsidR="0008466E" w:rsidRDefault="0008466E" w:rsidP="0008466E">
            <w:proofErr w:type="gramStart"/>
            <w:r w:rsidRPr="0008466E">
              <w:rPr>
                <w:rFonts w:hint="eastAsia"/>
                <w:b/>
              </w:rPr>
              <w:t>전화번호</w:t>
            </w:r>
            <w:r w:rsidRPr="0008466E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t>010 – 5053 – 6731</w:t>
            </w:r>
          </w:p>
          <w:p w14:paraId="56C97EE5" w14:textId="77777777" w:rsidR="0008466E" w:rsidRDefault="0008466E" w:rsidP="0008466E">
            <w:proofErr w:type="gramStart"/>
            <w:r w:rsidRPr="0008466E">
              <w:rPr>
                <w:rFonts w:hint="eastAsia"/>
                <w:b/>
              </w:rPr>
              <w:t>전자우편</w:t>
            </w:r>
            <w:r w:rsidRPr="0008466E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 w:rsidRPr="00A20019">
              <w:rPr>
                <w:rFonts w:asciiTheme="minorEastAsia" w:eastAsiaTheme="minorEastAsia" w:hAnsiTheme="minorEastAsia"/>
                <w:b/>
              </w:rPr>
              <w:t xml:space="preserve"> </w:t>
            </w:r>
            <w:hyperlink r:id="rId8" w:history="1">
              <w:r w:rsidRPr="00A20019">
                <w:rPr>
                  <w:rStyle w:val="aff4"/>
                  <w:rFonts w:asciiTheme="minorEastAsia" w:eastAsiaTheme="minorEastAsia" w:hAnsiTheme="minorEastAsia"/>
                </w:rPr>
                <w:t>Kimgc1026@naver.com</w:t>
              </w:r>
            </w:hyperlink>
          </w:p>
          <w:p w14:paraId="176EAA08" w14:textId="77777777" w:rsidR="00F15029" w:rsidRDefault="0008466E" w:rsidP="0008466E">
            <w:proofErr w:type="gramStart"/>
            <w:r w:rsidRPr="0008466E">
              <w:rPr>
                <w:rFonts w:hint="eastAsia"/>
                <w:b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경기도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부천시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부천로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420</w:t>
            </w:r>
            <w:r>
              <w:rPr>
                <w:rFonts w:hint="eastAsia"/>
              </w:rPr>
              <w:t>번길</w:t>
            </w:r>
            <w:r>
              <w:rPr>
                <w:rFonts w:hint="eastAsia"/>
              </w:rPr>
              <w:t xml:space="preserve"> </w:t>
            </w:r>
            <w:r>
              <w:t>65</w:t>
            </w:r>
            <w:bookmarkStart w:id="0" w:name="_GoBack"/>
            <w:bookmarkEnd w:id="0"/>
          </w:p>
          <w:p w14:paraId="0B160138" w14:textId="2BA2D536" w:rsidR="00A20019" w:rsidRPr="00A20019" w:rsidRDefault="00A20019" w:rsidP="00A20019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포트폴리오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Pr="00A20019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Pr="00A20019">
              <w:rPr>
                <w:rFonts w:asciiTheme="majorEastAsia" w:eastAsiaTheme="majorEastAsia" w:hAnsiTheme="majorEastAsia"/>
              </w:rPr>
              <w:t>https://kimkicheol1.github.io/profile/</w:t>
            </w:r>
          </w:p>
        </w:tc>
      </w:tr>
      <w:tr w:rsidR="0008466E" w:rsidRPr="005E746A" w14:paraId="295E1232" w14:textId="77777777" w:rsidTr="001676E6">
        <w:sdt>
          <w:sdtPr>
            <w:rPr>
              <w:rFonts w:ascii="맑은 고딕" w:hAnsi="맑은 고딕" w:hint="eastAsia"/>
            </w:rPr>
            <w:alias w:val="학력:"/>
            <w:tag w:val="교육:"/>
            <w:id w:val="-958342860"/>
            <w:placeholder>
              <w:docPart w:val="5817CEC9BF9D463AA548238131AB50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6" w:type="dxa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7F7F7" w:fill="auto"/>
              </w:tcPr>
              <w:p w14:paraId="45630C8A" w14:textId="77777777" w:rsidR="0008466E" w:rsidRPr="005E746A" w:rsidRDefault="0008466E" w:rsidP="0008466E">
                <w:pPr>
                  <w:pStyle w:val="1"/>
                  <w:spacing w:line="216" w:lineRule="auto"/>
                  <w:rPr>
                    <w:rFonts w:ascii="맑은 고딕" w:hAnsi="맑은 고딕"/>
                  </w:rPr>
                </w:pPr>
                <w:r w:rsidRPr="005E746A">
                  <w:rPr>
                    <w:rFonts w:ascii="맑은 고딕" w:hAnsi="맑은 고딕" w:hint="eastAsia"/>
                    <w:lang w:val="ko-KR" w:bidi="ko-KR"/>
                  </w:rPr>
                  <w:t>학력</w:t>
                </w:r>
              </w:p>
            </w:tc>
          </w:sdtContent>
        </w:sdt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03E4DC8F" w14:textId="77777777" w:rsidR="0008466E" w:rsidRDefault="0008466E" w:rsidP="0008466E">
            <w:pPr>
              <w:pStyle w:val="21"/>
              <w:spacing w:line="216" w:lineRule="auto"/>
              <w:rPr>
                <w:rFonts w:ascii="맑은 고딕" w:hAnsi="맑은 고딕"/>
              </w:rPr>
            </w:pPr>
            <w:proofErr w:type="gramStart"/>
            <w:r>
              <w:rPr>
                <w:rFonts w:ascii="맑은 고딕" w:hAnsi="맑은 고딕" w:hint="eastAsia"/>
              </w:rPr>
              <w:t xml:space="preserve">재학기간 </w:t>
            </w:r>
            <w:r>
              <w:rPr>
                <w:rFonts w:ascii="맑은 고딕" w:hAnsi="맑은 고딕"/>
              </w:rPr>
              <w:t>:</w:t>
            </w:r>
            <w:proofErr w:type="gramEnd"/>
            <w:r>
              <w:rPr>
                <w:rFonts w:ascii="맑은 고딕" w:hAnsi="맑은 고딕"/>
              </w:rPr>
              <w:t xml:space="preserve"> 2014.03 ~ 2021.02  </w:t>
            </w:r>
            <w:r>
              <w:rPr>
                <w:rFonts w:ascii="맑은 고딕" w:hAnsi="맑은 고딕" w:hint="eastAsia"/>
              </w:rPr>
              <w:t xml:space="preserve">졸업 호서대학교 </w:t>
            </w:r>
            <w:r>
              <w:rPr>
                <w:rFonts w:ascii="맑은 고딕" w:hAnsi="맑은 고딕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</w:rPr>
              <w:t>중어중국학과</w:t>
            </w:r>
            <w:proofErr w:type="spellEnd"/>
          </w:p>
          <w:p w14:paraId="7DEE05EE" w14:textId="77777777" w:rsidR="00FF54B0" w:rsidRPr="00FF54B0" w:rsidRDefault="00FF54B0" w:rsidP="00FF54B0"/>
          <w:p w14:paraId="2F666D34" w14:textId="77777777" w:rsidR="0008466E" w:rsidRDefault="0008466E" w:rsidP="0008466E">
            <w:pPr>
              <w:pStyle w:val="21"/>
              <w:spacing w:line="216" w:lineRule="auto"/>
              <w:rPr>
                <w:rFonts w:ascii="맑은 고딕" w:hAnsi="맑은 고딕"/>
              </w:rPr>
            </w:pPr>
            <w:proofErr w:type="gramStart"/>
            <w:r>
              <w:rPr>
                <w:rFonts w:ascii="맑은 고딕" w:hAnsi="맑은 고딕" w:hint="eastAsia"/>
              </w:rPr>
              <w:t xml:space="preserve">재학기간 </w:t>
            </w:r>
            <w:r>
              <w:rPr>
                <w:rFonts w:ascii="맑은 고딕" w:hAnsi="맑은 고딕"/>
              </w:rPr>
              <w:t>:</w:t>
            </w:r>
            <w:proofErr w:type="gramEnd"/>
            <w:r>
              <w:rPr>
                <w:rFonts w:ascii="맑은 고딕" w:hAnsi="맑은 고딕"/>
              </w:rPr>
              <w:t xml:space="preserve"> 2011.03 ~ 2014.02  </w:t>
            </w:r>
            <w:r>
              <w:rPr>
                <w:rFonts w:ascii="맑은 고딕" w:hAnsi="맑은 고딕" w:hint="eastAsia"/>
              </w:rPr>
              <w:t>졸업 중흥고등학교 문과</w:t>
            </w:r>
          </w:p>
          <w:p w14:paraId="0778338B" w14:textId="77777777" w:rsidR="00FF54B0" w:rsidRPr="00FF54B0" w:rsidRDefault="00FF54B0" w:rsidP="00FF54B0"/>
        </w:tc>
      </w:tr>
      <w:tr w:rsidR="0008466E" w:rsidRPr="005E746A" w14:paraId="02061535" w14:textId="77777777" w:rsidTr="001676E6"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18ECD292" w14:textId="77777777" w:rsidR="0008466E" w:rsidRPr="005E746A" w:rsidRDefault="0008466E" w:rsidP="0008466E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자격증/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어학/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수상내역</w:t>
            </w: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56ECAD" w14:textId="77777777" w:rsidR="0008466E" w:rsidRDefault="0008466E" w:rsidP="0008466E">
            <w:pPr>
              <w:spacing w:line="216" w:lineRule="auto"/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</w:pPr>
            <w:r w:rsidRPr="0008466E">
              <w:rPr>
                <w:rFonts w:ascii="맑은 고딕" w:hAnsi="맑은 고딕" w:hint="eastAsia"/>
                <w:b/>
              </w:rPr>
              <w:t>취득일:</w:t>
            </w:r>
            <w:r>
              <w:rPr>
                <w:rFonts w:ascii="맑은 고딕" w:hAnsi="맑은 고딕"/>
              </w:rPr>
              <w:t xml:space="preserve"> 2020.12 </w:t>
            </w:r>
            <w:r w:rsidRPr="0008466E">
              <w:rPr>
                <w:rFonts w:ascii="맑은 고딕" w:hAnsi="맑은 고딕" w:hint="eastAsia"/>
                <w:b/>
              </w:rPr>
              <w:t>구분: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 w:hint="eastAsia"/>
                <w:b/>
              </w:rPr>
              <w:t xml:space="preserve">자격증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新HSK 5급 </w:t>
            </w:r>
            <w:proofErr w:type="gramStart"/>
            <w:r w:rsidRPr="0008466E"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>발행처</w:t>
            </w:r>
            <w:r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한어수평고시위원회</w:t>
            </w:r>
          </w:p>
          <w:p w14:paraId="31C2872F" w14:textId="77777777" w:rsidR="00FF54B0" w:rsidRDefault="00FF54B0" w:rsidP="0008466E">
            <w:pPr>
              <w:spacing w:line="216" w:lineRule="auto"/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</w:pPr>
          </w:p>
          <w:p w14:paraId="0EC8E3DA" w14:textId="77777777" w:rsidR="0008466E" w:rsidRDefault="0008466E" w:rsidP="0008466E">
            <w:pPr>
              <w:spacing w:line="216" w:lineRule="auto"/>
              <w:rPr>
                <w:rFonts w:ascii="맑은 고딕" w:hAnsi="맑은 고딕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</w:pPr>
            <w:r w:rsidRPr="0008466E">
              <w:rPr>
                <w:rFonts w:ascii="맑은 고딕" w:hAnsi="맑은 고딕" w:hint="eastAsia"/>
                <w:b/>
              </w:rPr>
              <w:t>취득일:</w:t>
            </w:r>
            <w:r>
              <w:rPr>
                <w:rFonts w:ascii="맑은 고딕" w:hAnsi="맑은 고딕"/>
              </w:rPr>
              <w:t xml:space="preserve"> 2021.06 </w:t>
            </w:r>
            <w:r w:rsidRPr="0008466E">
              <w:rPr>
                <w:rFonts w:ascii="맑은 고딕" w:hAnsi="맑은 고딕" w:hint="eastAsia"/>
                <w:b/>
              </w:rPr>
              <w:t>구분:</w:t>
            </w:r>
            <w:r>
              <w:rPr>
                <w:rFonts w:ascii="맑은 고딕" w:hAnsi="맑은 고딕"/>
                <w:b/>
              </w:rPr>
              <w:t xml:space="preserve"> </w:t>
            </w:r>
            <w:r>
              <w:rPr>
                <w:rFonts w:ascii="맑은 고딕" w:hAnsi="맑은 고딕" w:hint="eastAsia"/>
                <w:b/>
              </w:rPr>
              <w:t xml:space="preserve">자격증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무역영어 </w:t>
            </w:r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급 </w:t>
            </w:r>
            <w:proofErr w:type="gramStart"/>
            <w:r w:rsidRPr="0008466E"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>발행처</w:t>
            </w:r>
            <w:r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맑은 고딕" w:hAnsi="맑은 고딕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대한상공회의소</w:t>
            </w:r>
            <w:r>
              <w:rPr>
                <w:rFonts w:ascii="맑은 고딕" w:hAnsi="맑은 고딕" w:hint="eastAsia"/>
                <w:b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BD9EA80" w14:textId="77777777" w:rsidR="00FF54B0" w:rsidRPr="0008466E" w:rsidRDefault="00FF54B0" w:rsidP="0008466E">
            <w:pPr>
              <w:spacing w:line="216" w:lineRule="auto"/>
              <w:rPr>
                <w:rFonts w:ascii="맑은 고딕" w:hAnsi="맑은 고딕"/>
              </w:rPr>
            </w:pPr>
          </w:p>
        </w:tc>
      </w:tr>
      <w:tr w:rsidR="0008466E" w:rsidRPr="005E746A" w14:paraId="51A97501" w14:textId="77777777" w:rsidTr="001676E6"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3E684A87" w14:textId="77777777" w:rsidR="0008466E" w:rsidRDefault="0008466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보유기술</w:t>
            </w:r>
          </w:p>
          <w:p w14:paraId="41FFE055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104DEBB5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18583587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0B0A4D6B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2548BF64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72E317AC" w14:textId="77777777" w:rsidR="009C498E" w:rsidRDefault="009C498E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0D10121B" w14:textId="77777777" w:rsidR="009C498E" w:rsidRPr="005E746A" w:rsidRDefault="009C498E" w:rsidP="009C498E">
            <w:pPr>
              <w:pStyle w:val="1"/>
              <w:spacing w:line="216" w:lineRule="auto"/>
              <w:ind w:right="440"/>
              <w:jc w:val="left"/>
              <w:rPr>
                <w:rFonts w:ascii="맑은 고딕" w:hAnsi="맑은 고딕"/>
              </w:rPr>
            </w:pP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3C934996" w14:textId="77777777" w:rsidR="0008466E" w:rsidRPr="0008466E" w:rsidRDefault="0008466E" w:rsidP="0008466E">
            <w:pPr>
              <w:spacing w:line="216" w:lineRule="auto"/>
              <w:rPr>
                <w:rFonts w:ascii="맑은 고딕" w:hAnsi="맑은 고딕"/>
              </w:rPr>
            </w:pPr>
            <w:r w:rsidRPr="0008466E">
              <w:rPr>
                <w:rFonts w:ascii="맑은 고딕" w:hAnsi="맑은 고딕" w:hint="eastAsia"/>
                <w:b/>
                <w:bCs/>
              </w:rPr>
              <w:t>Programming Language / Methodology</w:t>
            </w:r>
          </w:p>
          <w:p w14:paraId="797AC6AC" w14:textId="300D305F" w:rsidR="0008466E" w:rsidRDefault="009C498E" w:rsidP="009C498E">
            <w:pPr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Python, Java, HTML5</w:t>
            </w:r>
            <w:r w:rsidR="00A20019">
              <w:rPr>
                <w:rFonts w:ascii="맑은 고딕" w:hAnsi="맑은 고딕"/>
              </w:rPr>
              <w:t xml:space="preserve">, </w:t>
            </w:r>
            <w:r w:rsidR="00A20019">
              <w:rPr>
                <w:rFonts w:ascii="맑은 고딕" w:hAnsi="맑은 고딕" w:hint="eastAsia"/>
              </w:rPr>
              <w:t>JavaScript</w:t>
            </w:r>
            <w:r w:rsidR="00A20019">
              <w:rPr>
                <w:rFonts w:ascii="맑은 고딕" w:hAnsi="맑은 고딕"/>
              </w:rPr>
              <w:t>,</w:t>
            </w:r>
          </w:p>
          <w:p w14:paraId="7624A3C0" w14:textId="66B4256B" w:rsidR="009C498E" w:rsidRDefault="00A20019" w:rsidP="009C498E">
            <w:pPr>
              <w:spacing w:line="216" w:lineRule="auto"/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ReactJS</w:t>
            </w:r>
            <w:proofErr w:type="spellEnd"/>
          </w:p>
          <w:p w14:paraId="5D66FEB1" w14:textId="77777777" w:rsidR="00A20019" w:rsidRPr="00A20019" w:rsidRDefault="00A20019" w:rsidP="009C498E">
            <w:pPr>
              <w:spacing w:line="216" w:lineRule="auto"/>
              <w:rPr>
                <w:rFonts w:ascii="맑은 고딕" w:hAnsi="맑은 고딕" w:hint="eastAsia"/>
              </w:rPr>
            </w:pPr>
          </w:p>
          <w:p w14:paraId="76AAF2E9" w14:textId="3DB62C2A" w:rsidR="009C498E" w:rsidRPr="009C498E" w:rsidRDefault="00A20019" w:rsidP="009C498E">
            <w:pPr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b/>
                <w:bCs/>
              </w:rPr>
              <w:t xml:space="preserve">Framework </w:t>
            </w:r>
          </w:p>
          <w:p w14:paraId="1735BFB8" w14:textId="77777777" w:rsidR="009C498E" w:rsidRDefault="009C498E" w:rsidP="009C498E">
            <w:pPr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Spring</w:t>
            </w:r>
            <w:r>
              <w:rPr>
                <w:rFonts w:ascii="맑은 고딕" w:hAnsi="맑은 고딕"/>
              </w:rPr>
              <w:t>4</w:t>
            </w:r>
          </w:p>
          <w:p w14:paraId="0408BF0D" w14:textId="77777777" w:rsidR="009C498E" w:rsidRDefault="009C498E" w:rsidP="009C498E">
            <w:pPr>
              <w:spacing w:line="216" w:lineRule="auto"/>
              <w:rPr>
                <w:rFonts w:ascii="맑은 고딕" w:hAnsi="맑은 고딕"/>
                <w:b/>
                <w:bCs/>
              </w:rPr>
            </w:pPr>
          </w:p>
          <w:p w14:paraId="10C92DB0" w14:textId="0FFC70BE" w:rsidR="00A20019" w:rsidRDefault="00A20019" w:rsidP="009C498E">
            <w:pPr>
              <w:spacing w:line="216" w:lineRule="auto"/>
              <w:rPr>
                <w:rFonts w:ascii="맑은 고딕" w:hAnsi="맑은 고딕"/>
                <w:b/>
                <w:bCs/>
              </w:rPr>
            </w:pPr>
            <w:r w:rsidRPr="009C498E">
              <w:rPr>
                <w:rFonts w:ascii="맑은 고딕" w:hAnsi="맑은 고딕" w:hint="eastAsia"/>
                <w:b/>
                <w:bCs/>
              </w:rPr>
              <w:t>Library</w:t>
            </w:r>
          </w:p>
          <w:p w14:paraId="5D244699" w14:textId="77777777" w:rsidR="00A20019" w:rsidRDefault="00A20019" w:rsidP="009C498E">
            <w:pPr>
              <w:spacing w:line="216" w:lineRule="auto"/>
              <w:rPr>
                <w:rFonts w:ascii="맑은 고딕" w:hAnsi="맑은 고딕"/>
                <w:bCs/>
              </w:rPr>
            </w:pPr>
            <w:proofErr w:type="spellStart"/>
            <w:r>
              <w:rPr>
                <w:rFonts w:ascii="맑은 고딕" w:hAnsi="맑은 고딕" w:hint="eastAsia"/>
                <w:bCs/>
              </w:rPr>
              <w:t>Numpy</w:t>
            </w:r>
            <w:proofErr w:type="spellEnd"/>
            <w:r>
              <w:rPr>
                <w:rFonts w:ascii="맑은 고딕" w:hAnsi="맑은 고딕" w:hint="eastAsia"/>
                <w:bCs/>
              </w:rPr>
              <w:t xml:space="preserve">, Pandas, </w:t>
            </w:r>
            <w:proofErr w:type="spellStart"/>
            <w:r>
              <w:rPr>
                <w:rFonts w:ascii="맑은 고딕" w:hAnsi="맑은 고딕"/>
                <w:bCs/>
              </w:rPr>
              <w:t>matplotlib</w:t>
            </w:r>
            <w:proofErr w:type="spellEnd"/>
            <w:r>
              <w:rPr>
                <w:rFonts w:ascii="맑은 고딕" w:hAnsi="맑은 고딕"/>
                <w:bCs/>
              </w:rPr>
              <w:t xml:space="preserve">, </w:t>
            </w:r>
            <w:proofErr w:type="spellStart"/>
            <w:r>
              <w:rPr>
                <w:rFonts w:ascii="맑은 고딕" w:hAnsi="맑은 고딕"/>
                <w:bCs/>
              </w:rPr>
              <w:t>seaborn</w:t>
            </w:r>
            <w:proofErr w:type="spellEnd"/>
            <w:r>
              <w:rPr>
                <w:rFonts w:ascii="맑은 고딕" w:hAnsi="맑은 고딕"/>
                <w:bCs/>
              </w:rPr>
              <w:t xml:space="preserve">, </w:t>
            </w:r>
          </w:p>
          <w:p w14:paraId="017AE5F2" w14:textId="122AC08F" w:rsidR="00A20019" w:rsidRPr="00A20019" w:rsidRDefault="00A20019" w:rsidP="009C498E">
            <w:pPr>
              <w:spacing w:line="216" w:lineRule="auto"/>
              <w:rPr>
                <w:rFonts w:ascii="맑은 고딕" w:hAnsi="맑은 고딕" w:hint="eastAsia"/>
                <w:bCs/>
              </w:rPr>
            </w:pPr>
            <w:proofErr w:type="spellStart"/>
            <w:r>
              <w:rPr>
                <w:rFonts w:ascii="맑은 고딕" w:hAnsi="맑은 고딕"/>
                <w:bCs/>
              </w:rPr>
              <w:t>Tensorflow</w:t>
            </w:r>
            <w:proofErr w:type="spellEnd"/>
          </w:p>
          <w:p w14:paraId="5E961AF4" w14:textId="77777777" w:rsidR="009C498E" w:rsidRDefault="009C498E" w:rsidP="009C498E">
            <w:pPr>
              <w:spacing w:line="216" w:lineRule="auto"/>
              <w:rPr>
                <w:rFonts w:ascii="맑은 고딕" w:hAnsi="맑은 고딕"/>
                <w:b/>
                <w:bCs/>
              </w:rPr>
            </w:pPr>
            <w:r w:rsidRPr="009C498E">
              <w:rPr>
                <w:rFonts w:ascii="맑은 고딕" w:hAnsi="맑은 고딕" w:hint="eastAsia"/>
                <w:b/>
                <w:bCs/>
              </w:rPr>
              <w:t>Server</w:t>
            </w:r>
          </w:p>
          <w:p w14:paraId="3F94FC8D" w14:textId="77777777" w:rsidR="009C498E" w:rsidRPr="009C498E" w:rsidRDefault="009C498E" w:rsidP="009C498E">
            <w:pPr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PostgreSQL</w:t>
            </w:r>
          </w:p>
        </w:tc>
      </w:tr>
      <w:tr w:rsidR="009C498E" w:rsidRPr="005E746A" w14:paraId="29670B68" w14:textId="77777777" w:rsidTr="001676E6">
        <w:trPr>
          <w:trHeight w:val="1009"/>
        </w:trPr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00FF02E9" w14:textId="0F6C0922" w:rsidR="00A20019" w:rsidRDefault="00A20019" w:rsidP="00A20019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프로젝트</w:t>
            </w:r>
          </w:p>
          <w:p w14:paraId="614CB8C9" w14:textId="77777777" w:rsidR="009C498E" w:rsidRDefault="009C498E" w:rsidP="009C498E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5759DE0B" w14:textId="77777777" w:rsidR="009C498E" w:rsidRDefault="009C498E" w:rsidP="009C498E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2DA842D5" w14:textId="77777777" w:rsidR="009C498E" w:rsidRDefault="009C498E" w:rsidP="009C498E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  <w:p w14:paraId="2B18C25E" w14:textId="77777777" w:rsidR="009C498E" w:rsidRDefault="009C498E" w:rsidP="00FF54B0">
            <w:pPr>
              <w:pStyle w:val="1"/>
              <w:spacing w:line="216" w:lineRule="auto"/>
              <w:ind w:right="880"/>
              <w:jc w:val="left"/>
              <w:rPr>
                <w:rFonts w:ascii="맑은 고딕" w:hAnsi="맑은 고딕"/>
              </w:rPr>
            </w:pPr>
          </w:p>
          <w:p w14:paraId="6FE55395" w14:textId="77777777" w:rsidR="00FF54B0" w:rsidRDefault="00FF54B0" w:rsidP="00FF54B0">
            <w:pPr>
              <w:pStyle w:val="1"/>
              <w:spacing w:line="216" w:lineRule="auto"/>
              <w:ind w:right="880"/>
              <w:jc w:val="left"/>
              <w:rPr>
                <w:rFonts w:ascii="맑은 고딕" w:hAnsi="맑은 고딕"/>
              </w:rPr>
            </w:pPr>
          </w:p>
          <w:p w14:paraId="4BC46740" w14:textId="77777777" w:rsidR="00FF54B0" w:rsidRDefault="00FF54B0" w:rsidP="00FF54B0">
            <w:pPr>
              <w:pStyle w:val="1"/>
              <w:spacing w:line="216" w:lineRule="auto"/>
              <w:ind w:right="880"/>
              <w:jc w:val="left"/>
              <w:rPr>
                <w:rFonts w:ascii="맑은 고딕" w:hAnsi="맑은 고딕"/>
              </w:rPr>
            </w:pPr>
          </w:p>
          <w:p w14:paraId="48B9E049" w14:textId="77777777" w:rsidR="00FF54B0" w:rsidRDefault="00FF54B0" w:rsidP="00FF54B0">
            <w:pPr>
              <w:pStyle w:val="1"/>
              <w:spacing w:line="216" w:lineRule="auto"/>
              <w:ind w:right="880"/>
              <w:jc w:val="left"/>
              <w:rPr>
                <w:rFonts w:ascii="맑은 고딕" w:hAnsi="맑은 고딕"/>
              </w:rPr>
            </w:pPr>
          </w:p>
          <w:p w14:paraId="1DDE28CA" w14:textId="77777777" w:rsidR="009C498E" w:rsidRDefault="009C498E" w:rsidP="009C498E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6ECF7FCF" w14:textId="49F0B0B3" w:rsidR="009C498E" w:rsidRPr="00F15029" w:rsidRDefault="009C498E" w:rsidP="009C498E">
            <w:pPr>
              <w:spacing w:line="216" w:lineRule="auto"/>
              <w:rPr>
                <w:rFonts w:ascii="맑은 고딕" w:hAnsi="맑은 고딕"/>
                <w:b/>
                <w:bCs/>
              </w:rPr>
            </w:pPr>
          </w:p>
        </w:tc>
      </w:tr>
      <w:tr w:rsidR="0008466E" w:rsidRPr="005E746A" w14:paraId="61493F4A" w14:textId="77777777" w:rsidTr="001676E6">
        <w:trPr>
          <w:trHeight w:val="1009"/>
        </w:trPr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712D5B23" w14:textId="77777777" w:rsidR="0008466E" w:rsidRPr="005E746A" w:rsidRDefault="009C498E" w:rsidP="009C498E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lastRenderedPageBreak/>
              <w:t>자기소개</w:t>
            </w: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0102A7B" w14:textId="07E08CEE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소통하고 이해하며 역량을 키워나가는 인재</w:t>
            </w:r>
          </w:p>
          <w:p w14:paraId="4C8B2F5F" w14:textId="77777777" w:rsid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</w:p>
          <w:p w14:paraId="173A826F" w14:textId="77777777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소통을 통해 서로의 생각을 알고 이해하려는 따뜻한 마음을 가진 인재가 바로 저입니다.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이러한 마음가짐은 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SW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개발자로서의 역량 중에서도 매우 중요하다고 생각합니다.</w:t>
            </w:r>
          </w:p>
          <w:p w14:paraId="3AAA9652" w14:textId="77777777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대학 시절 학교에서 진행하는 </w:t>
            </w:r>
            <w:proofErr w:type="spellStart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멘토링</w:t>
            </w:r>
            <w:proofErr w:type="spellEnd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 프로그램에 </w:t>
            </w:r>
            <w:proofErr w:type="spellStart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멘토로</w:t>
            </w:r>
            <w:proofErr w:type="spellEnd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 참여한 적이 있었는데 저의 </w:t>
            </w:r>
            <w:proofErr w:type="spellStart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멘티는</w:t>
            </w:r>
            <w:proofErr w:type="spellEnd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 한국 생활에 적응을 하지 못하고 있는 중국 교환학생이었습니다.</w:t>
            </w:r>
          </w:p>
          <w:p w14:paraId="3D5591E5" w14:textId="77777777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한국 학생들과 친하게 지내고 싶지만 언어적인 장벽과 다른 생활문화 때문에 어려움을 겪고 있었습니다.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이 문제를 해결하기 위해 제가 먼저 중국의 생활문화를 이해하려 공부하였고 중국어를 전공하며 얻은 언어능력으로 한국어와 한국문화를 가르쳐 주었습니다. </w:t>
            </w:r>
          </w:p>
          <w:p w14:paraId="16CACA52" w14:textId="77777777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멘토로서</w:t>
            </w:r>
            <w:proofErr w:type="spellEnd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 무조건 나에게 맞추길 바라는 것 대신 서로 다름을 이해하고 먼저 다가가기 위한 약간의 노력만으로도 원활한 소통이 가능해졌고 무사히 </w:t>
            </w:r>
            <w:proofErr w:type="spellStart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멘토링</w:t>
            </w:r>
            <w:proofErr w:type="spellEnd"/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 프로그램을 마칠 수 있게 되었습니다.</w:t>
            </w:r>
          </w:p>
          <w:p w14:paraId="7CC0743E" w14:textId="77777777" w:rsidR="00A20019" w:rsidRPr="00A20019" w:rsidRDefault="00A20019" w:rsidP="00A20019">
            <w:pPr>
              <w:pStyle w:val="ac"/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이러한 저의 마음가짐이 회사에서 다른 개발자 또는 구성원들과 업무를 진행하고 협업하는 데 큰 장점이 되고 능력이 될 수 있다 확신합니다.</w:t>
            </w:r>
          </w:p>
          <w:p w14:paraId="740E3D0E" w14:textId="12E5D5AE" w:rsidR="0008466E" w:rsidRPr="00A20019" w:rsidRDefault="00A20019" w:rsidP="00A20019">
            <w:pPr>
              <w:pStyle w:val="ac"/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</w:pP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단점으로는 의사결정의 순간에 확신이 들 때까지 생각이 많다는 것입니다.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신중히 생각하고 결정한 만큼 여태까지 살아오며 옳지 않은 일이나 타인에게 피해가 갈 만한 일을 하여 후회한 적은 단 한 번도 없지만 앞으로는 빠른 결단력과 실행이 필요한 때도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>있기 때문에 제 스스로 의사결정의 중요도에 따라 결정하는 시간을 설정하여</w:t>
            </w:r>
            <w:r w:rsidRPr="00A20019">
              <w:rPr>
                <w:rFonts w:ascii="맑은 고딕" w:hAnsi="맑은 고딕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A20019">
              <w:rPr>
                <w:rFonts w:ascii="맑은 고딕" w:hAnsi="맑은 고딕" w:hint="eastAsia"/>
                <w:bCs/>
                <w:color w:val="000000" w:themeColor="text1"/>
                <w:sz w:val="20"/>
                <w:szCs w:val="20"/>
              </w:rPr>
              <w:t xml:space="preserve">최대한 지키고자 노력하고 있습니다. </w:t>
            </w:r>
          </w:p>
        </w:tc>
      </w:tr>
      <w:tr w:rsidR="001676E6" w:rsidRPr="005E746A" w14:paraId="7DBD38D2" w14:textId="77777777" w:rsidTr="001676E6"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520DE7CD" w14:textId="77777777" w:rsidR="001676E6" w:rsidRPr="005E746A" w:rsidRDefault="001676E6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입사 후 계획</w:t>
            </w: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7A828F37" w14:textId="6632E7BA" w:rsidR="001676E6" w:rsidRPr="005E746A" w:rsidRDefault="001676E6" w:rsidP="00A20019">
            <w:pPr>
              <w:spacing w:line="216" w:lineRule="auto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저는 개발자 직무에 관심을 가지게 되면서 </w:t>
            </w:r>
            <w:proofErr w:type="spellStart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미림미디어랩에서</w:t>
            </w:r>
            <w:proofErr w:type="spellEnd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진행하는 초급 AI</w:t>
            </w:r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개발자 양성과정에 참여하였습니다. 양성과정을 통하여 </w:t>
            </w:r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>Pytho</w:t>
            </w:r>
            <w:r w:rsidR="00377604"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n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이라는 프로그래밍 언어를 배울 수 있었고 </w:t>
            </w:r>
            <w:proofErr w:type="spellStart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지오소프트와의</w:t>
            </w:r>
            <w:proofErr w:type="spellEnd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멘토링을</w:t>
            </w:r>
            <w:proofErr w:type="spellEnd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통해 </w:t>
            </w:r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JAVA, HTML5, </w:t>
            </w:r>
            <w:proofErr w:type="spellStart"/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>PostgerSQL</w:t>
            </w:r>
            <w:proofErr w:type="spellEnd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등 을 학습할 수 있었습니다.</w:t>
            </w:r>
            <w:r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>반년간 양성과정을 통해 개발자 직무에서 일하고 싶은 열정은 더욱 커졌고 전문적인 역량을 키우기 위해 알고리즘 문제 사이트들을 통하여 여러가지 문제를 접하면서 알고리즘 능력을 높이려고 노력하고 있습니다</w:t>
            </w:r>
            <w:r>
              <w:rPr>
                <w:rFonts w:ascii="맑은 고딕" w:hAnsi="맑은 고딕"/>
                <w:color w:val="333333"/>
                <w:spacing w:val="-15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맑은 고딕" w:hAnsi="맑은 고딕" w:hint="eastAsia"/>
                <w:color w:val="333333"/>
                <w:spacing w:val="-15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가진 작은 지식은 빠른 업무 적응 및 회사에 필요한 인재가 되기 위한 초기 발판이 될 것이라 생각합니다. 알고리즘 </w:t>
            </w:r>
            <w:proofErr w:type="gramStart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능력과  프로그래밍</w:t>
            </w:r>
            <w:proofErr w:type="gramEnd"/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 xml:space="preserve"> 언어를 이용한 문제 해결능력을 꾸준히 발전시켜나가고 문제 해결을 위해 내부</w:t>
            </w:r>
            <w:r w:rsidR="00A20019">
              <w:rPr>
                <w:rFonts w:ascii="맑은 고딕" w:hAnsi="맑은 고딕" w:hint="eastAsia"/>
                <w:b/>
                <w:bCs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맑은 고딕" w:hAnsi="맑은 고딕" w:hint="eastAsia"/>
                <w:color w:val="444444"/>
                <w:spacing w:val="-15"/>
                <w:sz w:val="21"/>
                <w:szCs w:val="21"/>
                <w:shd w:val="clear" w:color="auto" w:fill="FFFFFF"/>
              </w:rPr>
              <w:t>구성원들과 끊임없이 소통하는 개발자가 되도록 하겠습니다.</w:t>
            </w:r>
          </w:p>
        </w:tc>
      </w:tr>
      <w:tr w:rsidR="001676E6" w:rsidRPr="005E746A" w14:paraId="15BA27F7" w14:textId="77777777" w:rsidTr="001676E6">
        <w:tc>
          <w:tcPr>
            <w:tcW w:w="196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14:paraId="5F39DCA1" w14:textId="77777777" w:rsidR="001676E6" w:rsidRPr="005E746A" w:rsidRDefault="001676E6" w:rsidP="00AA49C7">
            <w:pPr>
              <w:pStyle w:val="1"/>
              <w:spacing w:line="216" w:lineRule="auto"/>
              <w:rPr>
                <w:rFonts w:ascii="맑은 고딕" w:hAnsi="맑은 고딕"/>
              </w:rPr>
            </w:pPr>
          </w:p>
        </w:tc>
        <w:tc>
          <w:tcPr>
            <w:tcW w:w="7531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9D1EE92" w14:textId="77777777" w:rsidR="001676E6" w:rsidRPr="00C86B37" w:rsidRDefault="001676E6" w:rsidP="00766891">
            <w:pPr>
              <w:spacing w:line="216" w:lineRule="auto"/>
              <w:rPr>
                <w:rFonts w:ascii="맑은 고딕" w:hAnsi="맑은 고딕"/>
                <w:color w:val="444444"/>
                <w:spacing w:val="-15"/>
                <w:sz w:val="21"/>
                <w:szCs w:val="21"/>
                <w:shd w:val="clear" w:color="auto" w:fill="FFFFFF"/>
              </w:rPr>
            </w:pPr>
          </w:p>
        </w:tc>
      </w:tr>
    </w:tbl>
    <w:p w14:paraId="59F69D60" w14:textId="77777777" w:rsidR="00B20701" w:rsidRPr="009D1B0B" w:rsidRDefault="00B20701" w:rsidP="007A2648">
      <w:pPr>
        <w:pStyle w:val="ac"/>
        <w:rPr>
          <w:rFonts w:ascii="맑은 고딕" w:hAnsi="맑은 고딕"/>
          <w:b/>
          <w:bCs/>
          <w:color w:val="FF0000"/>
          <w:sz w:val="20"/>
          <w:szCs w:val="20"/>
        </w:rPr>
      </w:pPr>
    </w:p>
    <w:p w14:paraId="01A9BB08" w14:textId="77777777" w:rsidR="001C5768" w:rsidRPr="005E746A" w:rsidRDefault="001C5768" w:rsidP="007A2648">
      <w:pPr>
        <w:pStyle w:val="ac"/>
        <w:rPr>
          <w:rFonts w:ascii="맑은 고딕" w:hAnsi="맑은 고딕"/>
        </w:rPr>
      </w:pPr>
    </w:p>
    <w:sectPr w:rsidR="001C5768" w:rsidRPr="005E746A" w:rsidSect="00671268">
      <w:headerReference w:type="default" r:id="rId9"/>
      <w:footerReference w:type="default" r:id="rId10"/>
      <w:headerReference w:type="first" r:id="rId11"/>
      <w:pgSz w:w="11906" w:h="16838" w:code="9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E182F" w14:textId="77777777" w:rsidR="001646B2" w:rsidRDefault="001646B2">
      <w:r>
        <w:separator/>
      </w:r>
    </w:p>
  </w:endnote>
  <w:endnote w:type="continuationSeparator" w:id="0">
    <w:p w14:paraId="0AD51568" w14:textId="77777777" w:rsidR="001646B2" w:rsidRDefault="0016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맑은 고딕" w:hAnsi="맑은 고딕" w:hint="eastAsia"/>
      </w:r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AB08" w14:textId="77777777" w:rsidR="00474BB6" w:rsidRPr="00AA6790" w:rsidRDefault="00474BB6">
        <w:pPr>
          <w:pStyle w:val="a7"/>
          <w:rPr>
            <w:rFonts w:ascii="맑은 고딕" w:hAnsi="맑은 고딕"/>
          </w:rPr>
        </w:pPr>
        <w:r w:rsidRPr="00AA6790">
          <w:rPr>
            <w:rFonts w:ascii="맑은 고딕" w:hAnsi="맑은 고딕" w:hint="eastAsia"/>
            <w:lang w:val="ko-KR" w:bidi="ko-KR"/>
          </w:rPr>
          <w:fldChar w:fldCharType="begin"/>
        </w:r>
        <w:r w:rsidRPr="00AA6790">
          <w:rPr>
            <w:rFonts w:ascii="맑은 고딕" w:hAnsi="맑은 고딕" w:hint="eastAsia"/>
            <w:lang w:val="ko-KR" w:bidi="ko-KR"/>
          </w:rPr>
          <w:instrText xml:space="preserve"> PAGE   \* MERGEFORMAT </w:instrText>
        </w:r>
        <w:r w:rsidRPr="00AA6790">
          <w:rPr>
            <w:rFonts w:ascii="맑은 고딕" w:hAnsi="맑은 고딕" w:hint="eastAsia"/>
            <w:lang w:val="ko-KR" w:bidi="ko-KR"/>
          </w:rPr>
          <w:fldChar w:fldCharType="separate"/>
        </w:r>
        <w:r w:rsidR="00A20019">
          <w:rPr>
            <w:rFonts w:ascii="맑은 고딕" w:hAnsi="맑은 고딕"/>
            <w:noProof/>
            <w:lang w:val="ko-KR" w:bidi="ko-KR"/>
          </w:rPr>
          <w:t>2</w:t>
        </w:r>
        <w:r w:rsidRPr="00AA6790">
          <w:rPr>
            <w:rFonts w:ascii="맑은 고딕" w:hAnsi="맑은 고딕"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72953" w14:textId="77777777" w:rsidR="001646B2" w:rsidRDefault="001646B2">
      <w:r>
        <w:separator/>
      </w:r>
    </w:p>
  </w:footnote>
  <w:footnote w:type="continuationSeparator" w:id="0">
    <w:p w14:paraId="2E1396E9" w14:textId="77777777" w:rsidR="001646B2" w:rsidRDefault="00164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BAC78" w14:textId="77777777" w:rsidR="00474BB6" w:rsidRDefault="00474BB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7622A3ED" wp14:editId="29F7A47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직사각형 2" descr="페이지 주위에 한 줄 테두리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6C7009" id="직사각형 2" o:spid="_x0000_s1026" alt="페이지 주위에 한 줄 테두리" style="position:absolute;left:0;text-align:left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CB8DE" w14:textId="77777777" w:rsidR="00474BB6" w:rsidRDefault="00474BB6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1C6C923E" wp14:editId="0C330C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직사각형 3" descr="페이지 주위에 한 줄 테두리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19F8A87" id="직사각형 3" o:spid="_x0000_s1026" alt="페이지 주위에 한 줄 테두리" style="position:absolute;left:0;text-align:left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16E111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128BB5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F6859E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D8FEE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32F68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E431B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4AA1F2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D2811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F819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4E35D0"/>
    <w:lvl w:ilvl="0">
      <w:start w:val="1"/>
      <w:numFmt w:val="bullet"/>
      <w:pStyle w:val="a0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>
    <w:nsid w:val="096E6175"/>
    <w:multiLevelType w:val="hybridMultilevel"/>
    <w:tmpl w:val="2034EFAC"/>
    <w:lvl w:ilvl="0" w:tplc="B8D427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E204E8"/>
    <w:multiLevelType w:val="hybridMultilevel"/>
    <w:tmpl w:val="EC704D5E"/>
    <w:lvl w:ilvl="0" w:tplc="687CDD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66E"/>
    <w:rsid w:val="0001722C"/>
    <w:rsid w:val="00024E30"/>
    <w:rsid w:val="00045CE7"/>
    <w:rsid w:val="00066481"/>
    <w:rsid w:val="0008466E"/>
    <w:rsid w:val="00102CBC"/>
    <w:rsid w:val="00103269"/>
    <w:rsid w:val="00127BC3"/>
    <w:rsid w:val="00161854"/>
    <w:rsid w:val="001646B2"/>
    <w:rsid w:val="001676E6"/>
    <w:rsid w:val="001A2DAF"/>
    <w:rsid w:val="001C5768"/>
    <w:rsid w:val="001E5C69"/>
    <w:rsid w:val="001F30A4"/>
    <w:rsid w:val="002001BF"/>
    <w:rsid w:val="0020236C"/>
    <w:rsid w:val="002275F6"/>
    <w:rsid w:val="00243B94"/>
    <w:rsid w:val="00247188"/>
    <w:rsid w:val="00261DE3"/>
    <w:rsid w:val="00283862"/>
    <w:rsid w:val="002B7E4E"/>
    <w:rsid w:val="002D5E26"/>
    <w:rsid w:val="002F22D0"/>
    <w:rsid w:val="003010F5"/>
    <w:rsid w:val="00307B41"/>
    <w:rsid w:val="003105DA"/>
    <w:rsid w:val="003755F2"/>
    <w:rsid w:val="00377604"/>
    <w:rsid w:val="00384F21"/>
    <w:rsid w:val="003E2599"/>
    <w:rsid w:val="00413583"/>
    <w:rsid w:val="004513B2"/>
    <w:rsid w:val="004655D6"/>
    <w:rsid w:val="00474BB6"/>
    <w:rsid w:val="0048154B"/>
    <w:rsid w:val="004A13BA"/>
    <w:rsid w:val="004B46B6"/>
    <w:rsid w:val="004B572C"/>
    <w:rsid w:val="004C64C9"/>
    <w:rsid w:val="00525C3F"/>
    <w:rsid w:val="00526D6F"/>
    <w:rsid w:val="00531EC3"/>
    <w:rsid w:val="0058321E"/>
    <w:rsid w:val="005C3A84"/>
    <w:rsid w:val="005E746A"/>
    <w:rsid w:val="00617226"/>
    <w:rsid w:val="00647056"/>
    <w:rsid w:val="00650905"/>
    <w:rsid w:val="006704FF"/>
    <w:rsid w:val="00671268"/>
    <w:rsid w:val="00673C26"/>
    <w:rsid w:val="006B4888"/>
    <w:rsid w:val="006D2999"/>
    <w:rsid w:val="006E1E22"/>
    <w:rsid w:val="00730614"/>
    <w:rsid w:val="00766891"/>
    <w:rsid w:val="007A2648"/>
    <w:rsid w:val="007B43AE"/>
    <w:rsid w:val="007C260A"/>
    <w:rsid w:val="008F1622"/>
    <w:rsid w:val="00910CBB"/>
    <w:rsid w:val="00923D54"/>
    <w:rsid w:val="00933AC4"/>
    <w:rsid w:val="00977DAD"/>
    <w:rsid w:val="009C498E"/>
    <w:rsid w:val="009D1B0B"/>
    <w:rsid w:val="009F50CC"/>
    <w:rsid w:val="00A20019"/>
    <w:rsid w:val="00A2135C"/>
    <w:rsid w:val="00A90A26"/>
    <w:rsid w:val="00A9541B"/>
    <w:rsid w:val="00AA49C7"/>
    <w:rsid w:val="00AA4E22"/>
    <w:rsid w:val="00AA6298"/>
    <w:rsid w:val="00AA6790"/>
    <w:rsid w:val="00AD1F23"/>
    <w:rsid w:val="00AE7A54"/>
    <w:rsid w:val="00AF3A64"/>
    <w:rsid w:val="00AF7026"/>
    <w:rsid w:val="00B1053A"/>
    <w:rsid w:val="00B20701"/>
    <w:rsid w:val="00B44326"/>
    <w:rsid w:val="00B656B9"/>
    <w:rsid w:val="00B67141"/>
    <w:rsid w:val="00B71752"/>
    <w:rsid w:val="00C23BE0"/>
    <w:rsid w:val="00C86B37"/>
    <w:rsid w:val="00C87C9D"/>
    <w:rsid w:val="00CA4951"/>
    <w:rsid w:val="00CC1D1E"/>
    <w:rsid w:val="00CC7FC2"/>
    <w:rsid w:val="00CD5910"/>
    <w:rsid w:val="00CE5DD8"/>
    <w:rsid w:val="00D12988"/>
    <w:rsid w:val="00D13586"/>
    <w:rsid w:val="00D17647"/>
    <w:rsid w:val="00D207B5"/>
    <w:rsid w:val="00D22188"/>
    <w:rsid w:val="00D313CE"/>
    <w:rsid w:val="00D335EC"/>
    <w:rsid w:val="00D835A4"/>
    <w:rsid w:val="00D84303"/>
    <w:rsid w:val="00E02D4E"/>
    <w:rsid w:val="00E20F9E"/>
    <w:rsid w:val="00E5147C"/>
    <w:rsid w:val="00E66959"/>
    <w:rsid w:val="00E9289A"/>
    <w:rsid w:val="00E93F90"/>
    <w:rsid w:val="00EC0619"/>
    <w:rsid w:val="00EC483C"/>
    <w:rsid w:val="00ED28A7"/>
    <w:rsid w:val="00EE0B8D"/>
    <w:rsid w:val="00F04470"/>
    <w:rsid w:val="00F068E1"/>
    <w:rsid w:val="00F14524"/>
    <w:rsid w:val="00F15029"/>
    <w:rsid w:val="00FA0F16"/>
    <w:rsid w:val="00FD285B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83C6B"/>
  <w15:docId w15:val="{C02BA8CB-333C-43B4-A9A6-F87DD9CE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E746A"/>
    <w:rPr>
      <w:rFonts w:eastAsia="맑은 고딕"/>
    </w:rPr>
  </w:style>
  <w:style w:type="paragraph" w:styleId="1">
    <w:name w:val="heading 1"/>
    <w:basedOn w:val="a1"/>
    <w:link w:val="1Char"/>
    <w:uiPriority w:val="9"/>
    <w:qFormat/>
    <w:rsid w:val="004655D6"/>
    <w:pPr>
      <w:jc w:val="right"/>
      <w:outlineLvl w:val="0"/>
    </w:pPr>
    <w:rPr>
      <w:rFonts w:cstheme="majorBidi"/>
      <w:b/>
      <w:color w:val="984806" w:themeColor="accent6" w:themeShade="80"/>
      <w:szCs w:val="3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4655D6"/>
    <w:pPr>
      <w:contextualSpacing/>
      <w:outlineLvl w:val="1"/>
    </w:pPr>
    <w:rPr>
      <w:rFonts w:cstheme="majorBidi"/>
      <w:b/>
      <w:color w:val="000000" w:themeColor="text1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655D6"/>
    <w:pPr>
      <w:keepNext/>
      <w:keepLines/>
      <w:spacing w:before="40"/>
      <w:outlineLvl w:val="2"/>
    </w:pPr>
    <w:rPr>
      <w:rFonts w:asciiTheme="majorHAnsi" w:hAnsiTheme="majorHAnsi" w:cstheme="majorBidi"/>
      <w:color w:val="243F60" w:themeColor="accent1" w:themeShade="7F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910C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1"/>
    <w:link w:val="Char"/>
    <w:uiPriority w:val="99"/>
    <w:unhideWhenUsed/>
    <w:rsid w:val="0058321E"/>
  </w:style>
  <w:style w:type="character" w:customStyle="1" w:styleId="Char">
    <w:name w:val="머리글 Char"/>
    <w:basedOn w:val="a2"/>
    <w:link w:val="a6"/>
    <w:uiPriority w:val="99"/>
    <w:rsid w:val="0058321E"/>
  </w:style>
  <w:style w:type="paragraph" w:styleId="a7">
    <w:name w:val="footer"/>
    <w:basedOn w:val="a1"/>
    <w:link w:val="Char0"/>
    <w:uiPriority w:val="99"/>
    <w:unhideWhenUsed/>
    <w:rsid w:val="0058321E"/>
  </w:style>
  <w:style w:type="character" w:customStyle="1" w:styleId="Char0">
    <w:name w:val="바닥글 Char"/>
    <w:basedOn w:val="a2"/>
    <w:link w:val="a7"/>
    <w:uiPriority w:val="99"/>
    <w:rsid w:val="0058321E"/>
  </w:style>
  <w:style w:type="character" w:styleId="a8">
    <w:name w:val="Placeholder Text"/>
    <w:basedOn w:val="a2"/>
    <w:uiPriority w:val="99"/>
    <w:semiHidden/>
    <w:rsid w:val="003105DA"/>
    <w:rPr>
      <w:color w:val="595959" w:themeColor="text1" w:themeTint="A6"/>
    </w:rPr>
  </w:style>
  <w:style w:type="paragraph" w:styleId="a9">
    <w:name w:val="Balloon Text"/>
    <w:basedOn w:val="a1"/>
    <w:link w:val="Char1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Char1">
    <w:name w:val="풍선 도움말 텍스트 Char"/>
    <w:basedOn w:val="a2"/>
    <w:link w:val="a9"/>
    <w:uiPriority w:val="99"/>
    <w:semiHidden/>
    <w:rsid w:val="00910CBB"/>
    <w:rPr>
      <w:rFonts w:ascii="Tahoma" w:hAnsi="Tahoma" w:cs="Tahoma"/>
      <w:szCs w:val="16"/>
    </w:rPr>
  </w:style>
  <w:style w:type="paragraph" w:customStyle="1" w:styleId="aa">
    <w:name w:val="연락처 정보"/>
    <w:basedOn w:val="a1"/>
    <w:link w:val="ab"/>
    <w:uiPriority w:val="2"/>
    <w:qFormat/>
    <w:rsid w:val="00910CBB"/>
    <w:rPr>
      <w:b/>
      <w:color w:val="262626" w:themeColor="text1" w:themeTint="D9"/>
    </w:rPr>
  </w:style>
  <w:style w:type="character" w:customStyle="1" w:styleId="ab">
    <w:name w:val="연락처 정보 문자"/>
    <w:basedOn w:val="a2"/>
    <w:link w:val="aa"/>
    <w:uiPriority w:val="2"/>
    <w:rsid w:val="00C23BE0"/>
    <w:rPr>
      <w:b/>
      <w:color w:val="262626" w:themeColor="text1" w:themeTint="D9"/>
    </w:rPr>
  </w:style>
  <w:style w:type="paragraph" w:customStyle="1" w:styleId="InfoRight">
    <w:name w:val="연락처 Info_Right"/>
    <w:basedOn w:val="a1"/>
    <w:link w:val="InfoRight0"/>
    <w:uiPriority w:val="3"/>
    <w:qFormat/>
    <w:rsid w:val="00910CBB"/>
    <w:pPr>
      <w:jc w:val="right"/>
    </w:pPr>
    <w:rPr>
      <w:b/>
    </w:rPr>
  </w:style>
  <w:style w:type="character" w:customStyle="1" w:styleId="InfoRight0">
    <w:name w:val="연락처 Info_Right 문자"/>
    <w:basedOn w:val="a2"/>
    <w:link w:val="InfoRight"/>
    <w:uiPriority w:val="3"/>
    <w:rsid w:val="00C23BE0"/>
    <w:rPr>
      <w:b/>
    </w:rPr>
  </w:style>
  <w:style w:type="paragraph" w:styleId="ac">
    <w:name w:val="No Spacing"/>
    <w:uiPriority w:val="14"/>
    <w:qFormat/>
    <w:rsid w:val="005E746A"/>
    <w:rPr>
      <w:rFonts w:eastAsia="맑은 고딕"/>
    </w:rPr>
  </w:style>
  <w:style w:type="paragraph" w:styleId="ad">
    <w:name w:val="Bibliography"/>
    <w:basedOn w:val="a1"/>
    <w:next w:val="a1"/>
    <w:uiPriority w:val="37"/>
    <w:semiHidden/>
    <w:unhideWhenUsed/>
    <w:rsid w:val="00673C26"/>
  </w:style>
  <w:style w:type="paragraph" w:styleId="ae">
    <w:name w:val="Block Text"/>
    <w:basedOn w:val="a1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22">
    <w:name w:val="Body Text 2"/>
    <w:basedOn w:val="a1"/>
    <w:link w:val="2Char0"/>
    <w:uiPriority w:val="99"/>
    <w:semiHidden/>
    <w:unhideWhenUsed/>
    <w:rsid w:val="00673C26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673C26"/>
  </w:style>
  <w:style w:type="paragraph" w:styleId="32">
    <w:name w:val="Body Text 3"/>
    <w:basedOn w:val="a1"/>
    <w:link w:val="3Char0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673C26"/>
    <w:rPr>
      <w:szCs w:val="16"/>
    </w:rPr>
  </w:style>
  <w:style w:type="paragraph" w:styleId="af">
    <w:name w:val="Body Text First Indent"/>
    <w:basedOn w:val="a1"/>
    <w:link w:val="Char2"/>
    <w:uiPriority w:val="99"/>
    <w:semiHidden/>
    <w:unhideWhenUsed/>
    <w:rsid w:val="00D207B5"/>
    <w:pPr>
      <w:spacing w:after="200"/>
      <w:ind w:firstLine="360"/>
    </w:pPr>
  </w:style>
  <w:style w:type="character" w:customStyle="1" w:styleId="Char2">
    <w:name w:val="본문 첫 줄 들여쓰기 Char"/>
    <w:basedOn w:val="a2"/>
    <w:link w:val="af"/>
    <w:uiPriority w:val="99"/>
    <w:semiHidden/>
    <w:rsid w:val="00D207B5"/>
    <w:rPr>
      <w:color w:val="404040" w:themeColor="text1" w:themeTint="BF"/>
    </w:rPr>
  </w:style>
  <w:style w:type="paragraph" w:styleId="af0">
    <w:name w:val="Body Text Indent"/>
    <w:basedOn w:val="a1"/>
    <w:link w:val="Char3"/>
    <w:uiPriority w:val="99"/>
    <w:semiHidden/>
    <w:unhideWhenUsed/>
    <w:rsid w:val="00673C26"/>
    <w:pPr>
      <w:spacing w:after="120"/>
      <w:ind w:left="360"/>
    </w:pPr>
  </w:style>
  <w:style w:type="character" w:customStyle="1" w:styleId="Char3">
    <w:name w:val="본문 들여쓰기 Char"/>
    <w:basedOn w:val="a2"/>
    <w:link w:val="af0"/>
    <w:uiPriority w:val="99"/>
    <w:semiHidden/>
    <w:rsid w:val="00673C26"/>
  </w:style>
  <w:style w:type="paragraph" w:styleId="23">
    <w:name w:val="Body Text First Indent 2"/>
    <w:basedOn w:val="af0"/>
    <w:link w:val="2Char1"/>
    <w:uiPriority w:val="99"/>
    <w:semiHidden/>
    <w:unhideWhenUsed/>
    <w:rsid w:val="00673C26"/>
    <w:pPr>
      <w:spacing w:after="20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673C26"/>
  </w:style>
  <w:style w:type="paragraph" w:styleId="24">
    <w:name w:val="Body Text Indent 2"/>
    <w:basedOn w:val="a1"/>
    <w:link w:val="2Char2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673C26"/>
  </w:style>
  <w:style w:type="paragraph" w:styleId="33">
    <w:name w:val="Body Text Indent 3"/>
    <w:basedOn w:val="a1"/>
    <w:link w:val="3Char1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673C26"/>
    <w:rPr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af2">
    <w:name w:val="Closing"/>
    <w:basedOn w:val="a1"/>
    <w:link w:val="Char4"/>
    <w:uiPriority w:val="99"/>
    <w:semiHidden/>
    <w:unhideWhenUsed/>
    <w:rsid w:val="00673C26"/>
    <w:pPr>
      <w:ind w:left="4320"/>
    </w:pPr>
  </w:style>
  <w:style w:type="character" w:customStyle="1" w:styleId="Char4">
    <w:name w:val="맺음말 Char"/>
    <w:basedOn w:val="a2"/>
    <w:link w:val="af2"/>
    <w:uiPriority w:val="99"/>
    <w:semiHidden/>
    <w:rsid w:val="00673C26"/>
  </w:style>
  <w:style w:type="table" w:styleId="af3">
    <w:name w:val="Colorful Grid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/>
    <w:unhideWhenUsed/>
    <w:rsid w:val="00673C26"/>
    <w:rPr>
      <w:sz w:val="22"/>
      <w:szCs w:val="16"/>
    </w:rPr>
  </w:style>
  <w:style w:type="paragraph" w:styleId="af7">
    <w:name w:val="annotation text"/>
    <w:basedOn w:val="a1"/>
    <w:link w:val="Char5"/>
    <w:uiPriority w:val="99"/>
    <w:semiHidden/>
    <w:unhideWhenUsed/>
    <w:rsid w:val="00673C26"/>
    <w:rPr>
      <w:szCs w:val="20"/>
    </w:rPr>
  </w:style>
  <w:style w:type="character" w:customStyle="1" w:styleId="Char5">
    <w:name w:val="메모 텍스트 Char"/>
    <w:basedOn w:val="a2"/>
    <w:link w:val="af7"/>
    <w:uiPriority w:val="99"/>
    <w:semiHidden/>
    <w:rsid w:val="00673C26"/>
    <w:rPr>
      <w:szCs w:val="20"/>
    </w:rPr>
  </w:style>
  <w:style w:type="paragraph" w:styleId="af8">
    <w:name w:val="annotation subject"/>
    <w:basedOn w:val="af7"/>
    <w:next w:val="af7"/>
    <w:link w:val="Char6"/>
    <w:uiPriority w:val="99"/>
    <w:semiHidden/>
    <w:unhideWhenUsed/>
    <w:rsid w:val="00673C26"/>
    <w:rPr>
      <w:b/>
      <w:bCs/>
    </w:rPr>
  </w:style>
  <w:style w:type="character" w:customStyle="1" w:styleId="Char6">
    <w:name w:val="메모 주제 Char"/>
    <w:basedOn w:val="Char5"/>
    <w:link w:val="af8"/>
    <w:uiPriority w:val="99"/>
    <w:semiHidden/>
    <w:rsid w:val="00673C26"/>
    <w:rPr>
      <w:b/>
      <w:bCs/>
      <w:szCs w:val="20"/>
    </w:rPr>
  </w:style>
  <w:style w:type="table" w:styleId="af9">
    <w:name w:val="Dark List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1"/>
    <w:next w:val="a1"/>
    <w:link w:val="Char7"/>
    <w:uiPriority w:val="99"/>
    <w:semiHidden/>
    <w:unhideWhenUsed/>
    <w:rsid w:val="00673C26"/>
  </w:style>
  <w:style w:type="character" w:customStyle="1" w:styleId="Char7">
    <w:name w:val="날짜 Char"/>
    <w:basedOn w:val="a2"/>
    <w:link w:val="afa"/>
    <w:uiPriority w:val="99"/>
    <w:semiHidden/>
    <w:rsid w:val="00673C26"/>
  </w:style>
  <w:style w:type="paragraph" w:styleId="afb">
    <w:name w:val="Document Map"/>
    <w:basedOn w:val="a1"/>
    <w:link w:val="Char8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Char8">
    <w:name w:val="문서 구조 Char"/>
    <w:basedOn w:val="a2"/>
    <w:link w:val="afb"/>
    <w:uiPriority w:val="99"/>
    <w:semiHidden/>
    <w:rsid w:val="00673C26"/>
    <w:rPr>
      <w:rFonts w:ascii="Segoe UI" w:hAnsi="Segoe UI" w:cs="Segoe UI"/>
      <w:szCs w:val="16"/>
    </w:rPr>
  </w:style>
  <w:style w:type="paragraph" w:styleId="afc">
    <w:name w:val="E-mail Signature"/>
    <w:basedOn w:val="a1"/>
    <w:link w:val="Char9"/>
    <w:uiPriority w:val="99"/>
    <w:semiHidden/>
    <w:unhideWhenUsed/>
    <w:rsid w:val="00673C26"/>
  </w:style>
  <w:style w:type="character" w:customStyle="1" w:styleId="Char9">
    <w:name w:val="전자 메일 서명 Char"/>
    <w:basedOn w:val="a2"/>
    <w:link w:val="afc"/>
    <w:uiPriority w:val="99"/>
    <w:semiHidden/>
    <w:rsid w:val="00673C26"/>
  </w:style>
  <w:style w:type="character" w:styleId="afd">
    <w:name w:val="endnote reference"/>
    <w:basedOn w:val="a2"/>
    <w:uiPriority w:val="99"/>
    <w:semiHidden/>
    <w:unhideWhenUsed/>
    <w:rsid w:val="00673C26"/>
    <w:rPr>
      <w:vertAlign w:val="superscript"/>
    </w:rPr>
  </w:style>
  <w:style w:type="paragraph" w:styleId="afe">
    <w:name w:val="endnote text"/>
    <w:basedOn w:val="a1"/>
    <w:link w:val="Chara"/>
    <w:uiPriority w:val="99"/>
    <w:semiHidden/>
    <w:unhideWhenUsed/>
    <w:rsid w:val="00673C26"/>
    <w:rPr>
      <w:szCs w:val="20"/>
    </w:rPr>
  </w:style>
  <w:style w:type="character" w:customStyle="1" w:styleId="Chara">
    <w:name w:val="미주 텍스트 Char"/>
    <w:basedOn w:val="a2"/>
    <w:link w:val="afe"/>
    <w:uiPriority w:val="99"/>
    <w:semiHidden/>
    <w:rsid w:val="00673C26"/>
    <w:rPr>
      <w:szCs w:val="20"/>
    </w:rPr>
  </w:style>
  <w:style w:type="paragraph" w:styleId="aff">
    <w:name w:val="envelope address"/>
    <w:basedOn w:val="a1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envelope return"/>
    <w:basedOn w:val="a1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aff1">
    <w:name w:val="FollowedHyperlink"/>
    <w:basedOn w:val="a2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aff2">
    <w:name w:val="footnote reference"/>
    <w:basedOn w:val="a2"/>
    <w:uiPriority w:val="99"/>
    <w:semiHidden/>
    <w:unhideWhenUsed/>
    <w:rsid w:val="00673C26"/>
    <w:rPr>
      <w:vertAlign w:val="superscript"/>
    </w:rPr>
  </w:style>
  <w:style w:type="paragraph" w:styleId="aff3">
    <w:name w:val="footnote text"/>
    <w:basedOn w:val="a1"/>
    <w:link w:val="Charb"/>
    <w:uiPriority w:val="99"/>
    <w:semiHidden/>
    <w:unhideWhenUsed/>
    <w:rsid w:val="00673C26"/>
    <w:rPr>
      <w:szCs w:val="20"/>
    </w:rPr>
  </w:style>
  <w:style w:type="character" w:customStyle="1" w:styleId="Charb">
    <w:name w:val="각주 텍스트 Char"/>
    <w:basedOn w:val="a2"/>
    <w:link w:val="aff3"/>
    <w:uiPriority w:val="99"/>
    <w:semiHidden/>
    <w:rsid w:val="00673C26"/>
    <w:rPr>
      <w:szCs w:val="20"/>
    </w:rPr>
  </w:style>
  <w:style w:type="table" w:styleId="10">
    <w:name w:val="Grid Table 1 Light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73C26"/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73C2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4655D6"/>
    <w:rPr>
      <w:rFonts w:eastAsia="바탕" w:cstheme="majorBidi"/>
      <w:b/>
      <w:color w:val="984806" w:themeColor="accent6" w:themeShade="80"/>
      <w:szCs w:val="32"/>
    </w:rPr>
  </w:style>
  <w:style w:type="character" w:customStyle="1" w:styleId="2Char">
    <w:name w:val="제목 2 Char"/>
    <w:basedOn w:val="a2"/>
    <w:link w:val="21"/>
    <w:uiPriority w:val="9"/>
    <w:rsid w:val="004655D6"/>
    <w:rPr>
      <w:rFonts w:eastAsia="바탕" w:cstheme="majorBidi"/>
      <w:b/>
      <w:color w:val="000000" w:themeColor="text1"/>
      <w:szCs w:val="26"/>
    </w:rPr>
  </w:style>
  <w:style w:type="character" w:customStyle="1" w:styleId="4Char">
    <w:name w:val="제목 4 Char"/>
    <w:basedOn w:val="a2"/>
    <w:link w:val="41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Char">
    <w:name w:val="제목 6 Char"/>
    <w:basedOn w:val="a2"/>
    <w:link w:val="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Char">
    <w:name w:val="제목 8 Char"/>
    <w:basedOn w:val="a2"/>
    <w:link w:val="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673C26"/>
  </w:style>
  <w:style w:type="paragraph" w:styleId="HTML0">
    <w:name w:val="HTML Address"/>
    <w:basedOn w:val="a1"/>
    <w:link w:val="HTMLChar"/>
    <w:uiPriority w:val="99"/>
    <w:semiHidden/>
    <w:unhideWhenUsed/>
    <w:rsid w:val="00673C26"/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673C26"/>
    <w:rPr>
      <w:i/>
      <w:iCs/>
    </w:rPr>
  </w:style>
  <w:style w:type="character" w:styleId="HTML1">
    <w:name w:val="HTML Cite"/>
    <w:basedOn w:val="a2"/>
    <w:uiPriority w:val="99"/>
    <w:semiHidden/>
    <w:unhideWhenUsed/>
    <w:rsid w:val="00673C26"/>
    <w:rPr>
      <w:i/>
      <w:iCs/>
    </w:rPr>
  </w:style>
  <w:style w:type="character" w:styleId="HTML2">
    <w:name w:val="HTML Code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673C26"/>
    <w:rPr>
      <w:i/>
      <w:iCs/>
    </w:rPr>
  </w:style>
  <w:style w:type="character" w:styleId="HTML4">
    <w:name w:val="HTML Keyboard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673C26"/>
    <w:rPr>
      <w:rFonts w:ascii="Consolas" w:hAnsi="Consolas"/>
      <w:szCs w:val="20"/>
    </w:rPr>
  </w:style>
  <w:style w:type="character" w:styleId="HTML6">
    <w:name w:val="HTML Sample"/>
    <w:basedOn w:val="a2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673C26"/>
    <w:rPr>
      <w:i/>
      <w:iCs/>
    </w:rPr>
  </w:style>
  <w:style w:type="character" w:styleId="aff4">
    <w:name w:val="Hyperlink"/>
    <w:basedOn w:val="a2"/>
    <w:uiPriority w:val="99"/>
    <w:unhideWhenUsed/>
    <w:rsid w:val="00673C26"/>
    <w:rPr>
      <w:color w:val="0000FF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73C26"/>
    <w:pPr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673C26"/>
    <w:pPr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673C26"/>
    <w:pPr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73C26"/>
    <w:pPr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73C26"/>
    <w:pPr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73C26"/>
    <w:pPr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73C26"/>
    <w:pPr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673C26"/>
    <w:pPr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673C26"/>
    <w:pPr>
      <w:ind w:left="1980" w:hanging="220"/>
    </w:pPr>
  </w:style>
  <w:style w:type="paragraph" w:styleId="aff5">
    <w:name w:val="index heading"/>
    <w:basedOn w:val="a1"/>
    <w:next w:val="1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aff6">
    <w:name w:val="Light Grid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7">
    <w:name w:val="Light List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8">
    <w:name w:val="Light Shading"/>
    <w:basedOn w:val="a3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9">
    <w:name w:val="line number"/>
    <w:basedOn w:val="a2"/>
    <w:uiPriority w:val="99"/>
    <w:semiHidden/>
    <w:unhideWhenUsed/>
    <w:rsid w:val="00673C26"/>
  </w:style>
  <w:style w:type="paragraph" w:styleId="affa">
    <w:name w:val="List"/>
    <w:basedOn w:val="a1"/>
    <w:uiPriority w:val="99"/>
    <w:semiHidden/>
    <w:unhideWhenUsed/>
    <w:rsid w:val="00673C26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673C26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673C2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73C2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73C26"/>
    <w:pPr>
      <w:ind w:left="1800" w:hanging="360"/>
      <w:contextualSpacing/>
    </w:pPr>
  </w:style>
  <w:style w:type="paragraph" w:styleId="a0">
    <w:name w:val="List Bullet"/>
    <w:basedOn w:val="a1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20">
    <w:name w:val="List Bullet 2"/>
    <w:basedOn w:val="a1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affb">
    <w:name w:val="List Continue"/>
    <w:basedOn w:val="a1"/>
    <w:uiPriority w:val="99"/>
    <w:semiHidden/>
    <w:unhideWhenUsed/>
    <w:rsid w:val="00673C26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673C26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a">
    <w:name w:val="List Number"/>
    <w:basedOn w:val="a1"/>
    <w:uiPriority w:val="12"/>
    <w:qFormat/>
    <w:rsid w:val="00673C26"/>
    <w:pPr>
      <w:numPr>
        <w:numId w:val="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673C26"/>
    <w:pPr>
      <w:numPr>
        <w:numId w:val="11"/>
      </w:numPr>
      <w:contextualSpacing/>
    </w:pPr>
  </w:style>
  <w:style w:type="table" w:styleId="12">
    <w:name w:val="List Table 1 Light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73C26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73C26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73C26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73C2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73C26"/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73C26"/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73C26"/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73C26"/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73C26"/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73C26"/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c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Charc">
    <w:name w:val="매크로 텍스트 Char"/>
    <w:basedOn w:val="a2"/>
    <w:link w:val="affc"/>
    <w:uiPriority w:val="99"/>
    <w:semiHidden/>
    <w:rsid w:val="00673C26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73C2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73C2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d">
    <w:name w:val="Message Header"/>
    <w:basedOn w:val="a1"/>
    <w:link w:val="Chard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d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e">
    <w:name w:val="Normal (Web)"/>
    <w:basedOn w:val="a1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673C26"/>
    <w:pPr>
      <w:ind w:left="720"/>
    </w:pPr>
  </w:style>
  <w:style w:type="paragraph" w:styleId="afff0">
    <w:name w:val="Note Heading"/>
    <w:basedOn w:val="a1"/>
    <w:next w:val="a1"/>
    <w:link w:val="Chare"/>
    <w:uiPriority w:val="99"/>
    <w:semiHidden/>
    <w:unhideWhenUsed/>
    <w:rsid w:val="00673C26"/>
  </w:style>
  <w:style w:type="character" w:customStyle="1" w:styleId="Chare">
    <w:name w:val="각주/미주 머리글 Char"/>
    <w:basedOn w:val="a2"/>
    <w:link w:val="afff0"/>
    <w:uiPriority w:val="99"/>
    <w:semiHidden/>
    <w:rsid w:val="00673C26"/>
  </w:style>
  <w:style w:type="character" w:styleId="afff1">
    <w:name w:val="page number"/>
    <w:basedOn w:val="a2"/>
    <w:uiPriority w:val="99"/>
    <w:semiHidden/>
    <w:unhideWhenUsed/>
    <w:rsid w:val="00673C26"/>
  </w:style>
  <w:style w:type="table" w:styleId="16">
    <w:name w:val="Plain Table 1"/>
    <w:basedOn w:val="a3"/>
    <w:uiPriority w:val="41"/>
    <w:rsid w:val="00673C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73C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2">
    <w:name w:val="Plain Text"/>
    <w:basedOn w:val="a1"/>
    <w:link w:val="Charf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Charf">
    <w:name w:val="글자만 Char"/>
    <w:basedOn w:val="a2"/>
    <w:link w:val="afff2"/>
    <w:uiPriority w:val="99"/>
    <w:semiHidden/>
    <w:rsid w:val="00673C26"/>
    <w:rPr>
      <w:rFonts w:ascii="Consolas" w:hAnsi="Consolas"/>
      <w:szCs w:val="21"/>
    </w:rPr>
  </w:style>
  <w:style w:type="paragraph" w:styleId="afff3">
    <w:name w:val="Salutation"/>
    <w:basedOn w:val="a1"/>
    <w:next w:val="a1"/>
    <w:link w:val="Charf0"/>
    <w:uiPriority w:val="99"/>
    <w:semiHidden/>
    <w:unhideWhenUsed/>
    <w:rsid w:val="00673C26"/>
  </w:style>
  <w:style w:type="character" w:customStyle="1" w:styleId="Charf0">
    <w:name w:val="인사말 Char"/>
    <w:basedOn w:val="a2"/>
    <w:link w:val="afff3"/>
    <w:uiPriority w:val="99"/>
    <w:semiHidden/>
    <w:rsid w:val="00673C26"/>
  </w:style>
  <w:style w:type="paragraph" w:styleId="afff4">
    <w:name w:val="Signature"/>
    <w:basedOn w:val="a1"/>
    <w:link w:val="Charf1"/>
    <w:uiPriority w:val="99"/>
    <w:semiHidden/>
    <w:unhideWhenUsed/>
    <w:rsid w:val="00673C26"/>
    <w:pPr>
      <w:ind w:left="4320"/>
    </w:pPr>
  </w:style>
  <w:style w:type="character" w:customStyle="1" w:styleId="Charf1">
    <w:name w:val="서명 Char"/>
    <w:basedOn w:val="a2"/>
    <w:link w:val="afff4"/>
    <w:uiPriority w:val="99"/>
    <w:semiHidden/>
    <w:rsid w:val="00673C26"/>
  </w:style>
  <w:style w:type="table" w:styleId="310">
    <w:name w:val="Table 3D effects 1"/>
    <w:basedOn w:val="a3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673C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673C2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673C2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673C2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673C2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673C2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673C2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673C2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673C2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5">
    <w:name w:val="Table Contemporary"/>
    <w:basedOn w:val="a3"/>
    <w:uiPriority w:val="99"/>
    <w:semiHidden/>
    <w:unhideWhenUsed/>
    <w:rsid w:val="00673C2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6">
    <w:name w:val="Table Elegant"/>
    <w:basedOn w:val="a3"/>
    <w:uiPriority w:val="99"/>
    <w:semiHidden/>
    <w:unhideWhenUsed/>
    <w:rsid w:val="00673C2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673C2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673C2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673C2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673C2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7">
    <w:name w:val="Grid Table Light"/>
    <w:basedOn w:val="a3"/>
    <w:uiPriority w:val="40"/>
    <w:rsid w:val="00673C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b">
    <w:name w:val="Table List 1"/>
    <w:basedOn w:val="a3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673C2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673C2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673C2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table of authorities"/>
    <w:basedOn w:val="a1"/>
    <w:next w:val="a1"/>
    <w:uiPriority w:val="99"/>
    <w:semiHidden/>
    <w:unhideWhenUsed/>
    <w:rsid w:val="00673C26"/>
    <w:pPr>
      <w:ind w:left="220" w:hanging="220"/>
    </w:pPr>
  </w:style>
  <w:style w:type="paragraph" w:styleId="afff9">
    <w:name w:val="table of figures"/>
    <w:basedOn w:val="a1"/>
    <w:next w:val="a1"/>
    <w:uiPriority w:val="99"/>
    <w:semiHidden/>
    <w:unhideWhenUsed/>
    <w:rsid w:val="00673C26"/>
  </w:style>
  <w:style w:type="table" w:styleId="afffa">
    <w:name w:val="Table Professional"/>
    <w:basedOn w:val="a3"/>
    <w:uiPriority w:val="99"/>
    <w:semiHidden/>
    <w:unhideWhenUsed/>
    <w:rsid w:val="00673C2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673C2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673C2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73C2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673C2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673C2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Table Theme"/>
    <w:basedOn w:val="a3"/>
    <w:uiPriority w:val="99"/>
    <w:semiHidden/>
    <w:unhideWhenUsed/>
    <w:rsid w:val="00673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e">
    <w:name w:val="Table Web 1"/>
    <w:basedOn w:val="a3"/>
    <w:uiPriority w:val="99"/>
    <w:semiHidden/>
    <w:unhideWhenUsed/>
    <w:rsid w:val="00673C2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673C2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673C2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toa heading"/>
    <w:basedOn w:val="a1"/>
    <w:next w:val="a1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673C26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673C2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673C26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673C26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673C26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673C26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673C2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73C26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673C26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673C26"/>
    <w:pPr>
      <w:outlineLvl w:val="9"/>
    </w:pPr>
  </w:style>
  <w:style w:type="paragraph" w:styleId="afffd">
    <w:name w:val="Title"/>
    <w:basedOn w:val="a1"/>
    <w:link w:val="Charf2"/>
    <w:uiPriority w:val="1"/>
    <w:qFormat/>
    <w:rsid w:val="004655D6"/>
    <w:rPr>
      <w:rFonts w:cstheme="majorBidi"/>
      <w:b/>
      <w:color w:val="215868" w:themeColor="accent5" w:themeShade="80"/>
      <w:sz w:val="32"/>
      <w:szCs w:val="56"/>
    </w:rPr>
  </w:style>
  <w:style w:type="character" w:customStyle="1" w:styleId="Charf2">
    <w:name w:val="제목 Char"/>
    <w:basedOn w:val="a2"/>
    <w:link w:val="afffd"/>
    <w:uiPriority w:val="1"/>
    <w:rsid w:val="004655D6"/>
    <w:rPr>
      <w:rFonts w:eastAsia="바탕" w:cstheme="majorBidi"/>
      <w:b/>
      <w:color w:val="215868" w:themeColor="accent5" w:themeShade="80"/>
      <w:sz w:val="32"/>
      <w:szCs w:val="56"/>
    </w:rPr>
  </w:style>
  <w:style w:type="character" w:styleId="afffe">
    <w:name w:val="Intense Emphasis"/>
    <w:basedOn w:val="a2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affff">
    <w:name w:val="Quote"/>
    <w:basedOn w:val="a1"/>
    <w:next w:val="a1"/>
    <w:link w:val="Charf3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harf3">
    <w:name w:val="인용 Char"/>
    <w:basedOn w:val="a2"/>
    <w:link w:val="affff"/>
    <w:uiPriority w:val="29"/>
    <w:semiHidden/>
    <w:rsid w:val="003105DA"/>
    <w:rPr>
      <w:i/>
      <w:iCs/>
      <w:color w:val="404040" w:themeColor="text1" w:themeTint="BF"/>
    </w:rPr>
  </w:style>
  <w:style w:type="paragraph" w:styleId="affff0">
    <w:name w:val="Intense Quote"/>
    <w:basedOn w:val="a1"/>
    <w:next w:val="a1"/>
    <w:link w:val="Charf4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harf4">
    <w:name w:val="강한 인용 Char"/>
    <w:basedOn w:val="a2"/>
    <w:link w:val="affff0"/>
    <w:uiPriority w:val="30"/>
    <w:semiHidden/>
    <w:rsid w:val="003105DA"/>
    <w:rPr>
      <w:i/>
      <w:iCs/>
      <w:color w:val="365F91" w:themeColor="accent1" w:themeShade="BF"/>
    </w:rPr>
  </w:style>
  <w:style w:type="character" w:styleId="affff1">
    <w:name w:val="Intense Reference"/>
    <w:basedOn w:val="a2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affff2">
    <w:name w:val="Book Title"/>
    <w:basedOn w:val="a2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3Char">
    <w:name w:val="제목 3 Char"/>
    <w:basedOn w:val="a2"/>
    <w:link w:val="31"/>
    <w:uiPriority w:val="9"/>
    <w:semiHidden/>
    <w:rsid w:val="004655D6"/>
    <w:rPr>
      <w:rFonts w:asciiTheme="majorHAnsi" w:eastAsia="바탕" w:hAnsiTheme="majorHAnsi" w:cstheme="majorBidi"/>
      <w:color w:val="243F60" w:themeColor="accent1" w:themeShade="7F"/>
      <w:szCs w:val="24"/>
    </w:rPr>
  </w:style>
  <w:style w:type="paragraph" w:styleId="affff3">
    <w:name w:val="Subtitle"/>
    <w:basedOn w:val="afffd"/>
    <w:link w:val="Charf5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Charf5">
    <w:name w:val="부제 Char"/>
    <w:basedOn w:val="a2"/>
    <w:link w:val="affff3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affff4">
    <w:name w:val="List Paragraph"/>
    <w:basedOn w:val="a1"/>
    <w:uiPriority w:val="34"/>
    <w:unhideWhenUsed/>
    <w:rsid w:val="009C49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gc1026@naver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slke\AppData\Roaming\Microsoft\Templates\&#44592;&#45733;&#51201;%20&#51060;&#47141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17CEC9BF9D463AA548238131AB504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6A09B8-7689-459F-A4CE-CA54A874BEC8}"/>
      </w:docPartPr>
      <w:docPartBody>
        <w:p w:rsidR="005B42CC" w:rsidRDefault="002D3C60" w:rsidP="002D3C60">
          <w:pPr>
            <w:pStyle w:val="5817CEC9BF9D463AA548238131AB504D"/>
          </w:pPr>
          <w:r w:rsidRPr="005E746A">
            <w:rPr>
              <w:rFonts w:ascii="맑은 고딕" w:hAnsi="맑은 고딕" w:hint="eastAsia"/>
              <w:lang w:val="ko-KR" w:bidi="ko-KR"/>
            </w:rPr>
            <w:t>학력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0"/>
    <w:rsid w:val="001E4B55"/>
    <w:rsid w:val="002D3C60"/>
    <w:rsid w:val="005B0C61"/>
    <w:rsid w:val="005B42CC"/>
    <w:rsid w:val="00A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17CEC9BF9D463AA548238131AB504D">
    <w:name w:val="5817CEC9BF9D463AA548238131AB504D"/>
    <w:rsid w:val="002D3C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기능적 이력서</Template>
  <TotalTime>1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박현식</dc:creator>
  <cp:lastModifiedBy>박현식</cp:lastModifiedBy>
  <cp:revision>2</cp:revision>
  <dcterms:created xsi:type="dcterms:W3CDTF">2022-04-13T02:12:00Z</dcterms:created>
  <dcterms:modified xsi:type="dcterms:W3CDTF">2022-04-13T02:12:00Z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